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5632" w14:textId="77777777" w:rsidR="000E1EF2" w:rsidRPr="000E1EF2" w:rsidRDefault="000E1EF2" w:rsidP="000E1EF2">
      <w:pPr>
        <w:pStyle w:val="Heading1"/>
      </w:pPr>
      <w:bookmarkStart w:id="0" w:name="_Toc417648259"/>
      <w:r w:rsidRPr="000E1EF2">
        <w:t>Introduction</w:t>
      </w:r>
      <w:bookmarkEnd w:id="0"/>
    </w:p>
    <w:p w14:paraId="4168A6F0" w14:textId="52DE450A" w:rsidR="000E1EF2" w:rsidRDefault="002F4BCD" w:rsidP="008F3F77">
      <w:r>
        <w:t xml:space="preserve">The V2M-Musca-S1 board has mounted a 512 Mb </w:t>
      </w:r>
      <w:r w:rsidR="00B416B2">
        <w:t>QSPI</w:t>
      </w:r>
      <w:bookmarkStart w:id="1" w:name="_GoBack"/>
      <w:bookmarkEnd w:id="1"/>
      <w:r>
        <w:t xml:space="preserve"> NOR Flash memory from Micron. To successfully program the Flash from µVision, you need to do some distinct steps.</w:t>
      </w:r>
    </w:p>
    <w:p w14:paraId="46FE9A38" w14:textId="1BF68E87" w:rsidR="002F4BCD" w:rsidRDefault="000E1EF2" w:rsidP="002F4BCD">
      <w:pPr>
        <w:pStyle w:val="Heading1"/>
      </w:pPr>
      <w:bookmarkStart w:id="2" w:name="_Toc417648261"/>
      <w:r w:rsidRPr="000E1EF2">
        <w:t>Step</w:t>
      </w:r>
      <w:bookmarkEnd w:id="2"/>
      <w:r w:rsidR="002F4BCD">
        <w:t>s to download an application</w:t>
      </w:r>
    </w:p>
    <w:p w14:paraId="306F28B1" w14:textId="600DE237" w:rsidR="002F4BCD" w:rsidRDefault="002F4BCD" w:rsidP="0089440B">
      <w:pPr>
        <w:pStyle w:val="ListParagraph"/>
        <w:numPr>
          <w:ilvl w:val="0"/>
          <w:numId w:val="1"/>
        </w:numPr>
      </w:pPr>
      <w:r>
        <w:t>Se</w:t>
      </w:r>
      <w:r w:rsidR="005833A3">
        <w:t xml:space="preserve">t the on-board </w:t>
      </w:r>
      <w:r w:rsidR="005833A3" w:rsidRPr="005833A3">
        <w:rPr>
          <w:b/>
          <w:bCs/>
        </w:rPr>
        <w:t>BOOT</w:t>
      </w:r>
      <w:r w:rsidR="005833A3">
        <w:t xml:space="preserve"> switch to </w:t>
      </w:r>
      <w:r w:rsidRPr="005833A3">
        <w:rPr>
          <w:b/>
          <w:bCs/>
        </w:rPr>
        <w:t>MRAM</w:t>
      </w:r>
      <w:r w:rsidR="005833A3">
        <w:t>.</w:t>
      </w:r>
    </w:p>
    <w:p w14:paraId="3378D9AE" w14:textId="7CF9DF8F" w:rsidR="002F4BCD" w:rsidRDefault="002F4BCD" w:rsidP="0089440B">
      <w:pPr>
        <w:pStyle w:val="ListParagraph"/>
        <w:numPr>
          <w:ilvl w:val="0"/>
          <w:numId w:val="1"/>
        </w:numPr>
      </w:pPr>
      <w:r>
        <w:t xml:space="preserve">Boot the device </w:t>
      </w:r>
      <w:r w:rsidR="005833A3">
        <w:t xml:space="preserve">by </w:t>
      </w:r>
      <w:r>
        <w:t>press</w:t>
      </w:r>
      <w:r w:rsidR="005833A3">
        <w:t>ing</w:t>
      </w:r>
      <w:r>
        <w:t xml:space="preserve"> </w:t>
      </w:r>
      <w:r w:rsidRPr="005833A3">
        <w:rPr>
          <w:b/>
          <w:bCs/>
        </w:rPr>
        <w:t>PBON</w:t>
      </w:r>
      <w:r w:rsidR="005833A3">
        <w:t>.</w:t>
      </w:r>
    </w:p>
    <w:p w14:paraId="3E43B7B6" w14:textId="2704E0D2" w:rsidR="002F4BCD" w:rsidRDefault="005833A3" w:rsidP="0089440B">
      <w:pPr>
        <w:pStyle w:val="ListParagraph"/>
        <w:numPr>
          <w:ilvl w:val="0"/>
          <w:numId w:val="1"/>
        </w:numPr>
      </w:pPr>
      <w:r>
        <w:t xml:space="preserve">In µVision, </w:t>
      </w:r>
      <w:r w:rsidR="002F4BCD">
        <w:t xml:space="preserve">flash download </w:t>
      </w:r>
      <w:r>
        <w:t xml:space="preserve">(use </w:t>
      </w:r>
      <w:r>
        <w:rPr>
          <w:noProof/>
        </w:rPr>
        <w:drawing>
          <wp:inline distT="0" distB="0" distL="0" distR="0" wp14:anchorId="1AB3C611" wp14:editId="7DC24061">
            <wp:extent cx="152381" cy="1428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_uv4_download_fl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press </w:t>
      </w:r>
      <w:r w:rsidRPr="005833A3">
        <w:rPr>
          <w:b/>
          <w:bCs/>
        </w:rPr>
        <w:t>F8</w:t>
      </w:r>
      <w:r>
        <w:t>) the image to the target.</w:t>
      </w:r>
    </w:p>
    <w:p w14:paraId="46EB903E" w14:textId="3B76FBE9" w:rsidR="002F4BCD" w:rsidRDefault="002F4BCD" w:rsidP="0089440B">
      <w:pPr>
        <w:pStyle w:val="ListParagraph"/>
        <w:numPr>
          <w:ilvl w:val="0"/>
          <w:numId w:val="1"/>
        </w:numPr>
      </w:pPr>
      <w:r>
        <w:t xml:space="preserve">Turn off the device </w:t>
      </w:r>
      <w:r w:rsidR="005833A3">
        <w:t xml:space="preserve">by </w:t>
      </w:r>
      <w:r>
        <w:t>press</w:t>
      </w:r>
      <w:r w:rsidR="005833A3">
        <w:t>ing</w:t>
      </w:r>
      <w:r>
        <w:t xml:space="preserve"> </w:t>
      </w:r>
      <w:r w:rsidRPr="005833A3">
        <w:rPr>
          <w:b/>
          <w:bCs/>
        </w:rPr>
        <w:t>PBON</w:t>
      </w:r>
      <w:r w:rsidR="005833A3">
        <w:t xml:space="preserve"> again.</w:t>
      </w:r>
    </w:p>
    <w:p w14:paraId="599BC660" w14:textId="390F2180" w:rsidR="005833A3" w:rsidRDefault="005833A3" w:rsidP="0089440B">
      <w:pPr>
        <w:pStyle w:val="ListParagraph"/>
        <w:numPr>
          <w:ilvl w:val="0"/>
          <w:numId w:val="1"/>
        </w:numPr>
      </w:pPr>
      <w:r>
        <w:t xml:space="preserve">Set the on-board </w:t>
      </w:r>
      <w:r w:rsidRPr="005833A3">
        <w:rPr>
          <w:b/>
          <w:bCs/>
        </w:rPr>
        <w:t>BOOT</w:t>
      </w:r>
      <w:r>
        <w:t xml:space="preserve"> switch to </w:t>
      </w:r>
      <w:r>
        <w:rPr>
          <w:b/>
          <w:bCs/>
        </w:rPr>
        <w:t>QSPI</w:t>
      </w:r>
      <w:r>
        <w:t>.</w:t>
      </w:r>
    </w:p>
    <w:p w14:paraId="4C955E83" w14:textId="77777777" w:rsidR="005833A3" w:rsidRDefault="005833A3" w:rsidP="0089440B">
      <w:pPr>
        <w:pStyle w:val="ListParagraph"/>
        <w:numPr>
          <w:ilvl w:val="0"/>
          <w:numId w:val="1"/>
        </w:numPr>
      </w:pPr>
      <w:r>
        <w:t xml:space="preserve">Boot the device by pressing </w:t>
      </w:r>
      <w:r w:rsidRPr="005833A3">
        <w:rPr>
          <w:b/>
          <w:bCs/>
        </w:rPr>
        <w:t>PBON</w:t>
      </w:r>
      <w:r>
        <w:t>.</w:t>
      </w:r>
    </w:p>
    <w:p w14:paraId="39CF45F8" w14:textId="22D935B5" w:rsidR="00D76B37" w:rsidRDefault="002F4BCD" w:rsidP="0089440B">
      <w:pPr>
        <w:pStyle w:val="ListParagraph"/>
        <w:numPr>
          <w:ilvl w:val="0"/>
          <w:numId w:val="1"/>
        </w:numPr>
      </w:pPr>
      <w:r>
        <w:t>The correct application is in the device</w:t>
      </w:r>
      <w:r w:rsidR="005833A3">
        <w:t xml:space="preserve"> and runs from the QSPI Flash.</w:t>
      </w:r>
    </w:p>
    <w:p w14:paraId="01EE1A27" w14:textId="43156C75" w:rsidR="009A73E0" w:rsidRDefault="009A73E0" w:rsidP="009A73E0"/>
    <w:p w14:paraId="27EEAE74" w14:textId="3BE879E9" w:rsidR="009A73E0" w:rsidRPr="00D76B37" w:rsidRDefault="009A73E0" w:rsidP="009A73E0">
      <w:pPr>
        <w:jc w:val="center"/>
      </w:pPr>
      <w:r>
        <w:rPr>
          <w:noProof/>
        </w:rPr>
        <w:drawing>
          <wp:inline distT="0" distB="0" distL="0" distR="0" wp14:anchorId="6E1760DF" wp14:editId="1FCF1F5A">
            <wp:extent cx="5037826" cy="44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28" cy="44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2005" w14:textId="15090BAF" w:rsidR="00D76B37" w:rsidRPr="00D76B37" w:rsidRDefault="00B416B2" w:rsidP="00D76B37">
      <w:r w:rsidRPr="002F4BCD">
        <w:rPr>
          <w:b/>
          <w:bCs/>
        </w:rPr>
        <w:t>Note:</w:t>
      </w:r>
      <w:r>
        <w:t xml:space="preserve"> </w:t>
      </w:r>
      <w:r>
        <w:t xml:space="preserve">Develop and debug your application </w:t>
      </w:r>
      <w:r>
        <w:t>code</w:t>
      </w:r>
      <w:r>
        <w:t xml:space="preserve"> for SRAM/eMRAM and retarget for production to QSPI (if required). When debugging, resetting the device after booting from QSPI may experience connectivity problems </w:t>
      </w:r>
      <w:r>
        <w:t>in the µVision debugger.</w:t>
      </w:r>
    </w:p>
    <w:p w14:paraId="4F25535B" w14:textId="77777777" w:rsidR="00184CF2" w:rsidRPr="00D76B37" w:rsidRDefault="00D76B37" w:rsidP="00D76B37">
      <w:pPr>
        <w:tabs>
          <w:tab w:val="left" w:pos="2950"/>
        </w:tabs>
      </w:pPr>
      <w:r>
        <w:tab/>
      </w:r>
    </w:p>
    <w:sectPr w:rsidR="00184CF2" w:rsidRPr="00D76B37" w:rsidSect="00983A81"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B581" w14:textId="77777777" w:rsidR="0089440B" w:rsidRDefault="0089440B">
      <w:r>
        <w:separator/>
      </w:r>
    </w:p>
  </w:endnote>
  <w:endnote w:type="continuationSeparator" w:id="0">
    <w:p w14:paraId="32204B12" w14:textId="77777777" w:rsidR="0089440B" w:rsidRDefault="0089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0790F" w14:textId="77777777" w:rsidR="004B18CD" w:rsidRDefault="004B18CD" w:rsidP="00E001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0E620" w14:textId="77777777" w:rsidR="004B18CD" w:rsidRDefault="004B1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DB194" w14:textId="6BFE9550" w:rsidR="004B18CD" w:rsidRPr="004975AC" w:rsidRDefault="00805C48" w:rsidP="00867E6D">
    <w:pPr>
      <w:pStyle w:val="Footer"/>
      <w:pBdr>
        <w:top w:val="single" w:sz="12" w:space="1" w:color="128CAB"/>
      </w:pBdr>
      <w:tabs>
        <w:tab w:val="clear" w:pos="8640"/>
        <w:tab w:val="right" w:pos="10093"/>
        <w:tab w:val="right" w:pos="10206"/>
      </w:tabs>
      <w:rPr>
        <w:rFonts w:cs="Arial"/>
        <w:color w:val="128CAB"/>
        <w:sz w:val="12"/>
        <w:szCs w:val="12"/>
      </w:rPr>
    </w:pPr>
    <w:r w:rsidRPr="00805C48">
      <w:rPr>
        <w:rFonts w:cs="Arial"/>
        <w:color w:val="128CAB"/>
        <w:sz w:val="16"/>
        <w:szCs w:val="16"/>
      </w:rPr>
      <w:t>V2M-Musca-S1: Using the on-board QSPI Flash</w:t>
    </w:r>
    <w:r w:rsidR="004B18CD" w:rsidRPr="004975AC">
      <w:rPr>
        <w:rFonts w:cs="Arial"/>
        <w:color w:val="128CAB"/>
        <w:sz w:val="16"/>
        <w:szCs w:val="16"/>
      </w:rPr>
      <w:tab/>
    </w:r>
    <w:r w:rsidR="004B18CD" w:rsidRPr="004975AC">
      <w:rPr>
        <w:rFonts w:cs="Arial"/>
        <w:color w:val="128CAB"/>
        <w:sz w:val="16"/>
        <w:szCs w:val="16"/>
      </w:rPr>
      <w:tab/>
    </w:r>
    <w:r w:rsidR="004B18CD" w:rsidRPr="00867E6D">
      <w:rPr>
        <w:rFonts w:cs="Arial"/>
        <w:color w:val="128CAB"/>
        <w:sz w:val="16"/>
        <w:szCs w:val="12"/>
      </w:rPr>
      <w:t>Copyright © 201</w:t>
    </w:r>
    <w:r>
      <w:rPr>
        <w:rFonts w:cs="Arial"/>
        <w:color w:val="128CAB"/>
        <w:sz w:val="16"/>
        <w:szCs w:val="12"/>
      </w:rPr>
      <w:t>9</w:t>
    </w:r>
    <w:r w:rsidR="00012F1F" w:rsidRPr="00867E6D">
      <w:rPr>
        <w:rFonts w:cs="Arial"/>
        <w:color w:val="128CAB"/>
        <w:sz w:val="16"/>
        <w:szCs w:val="12"/>
      </w:rPr>
      <w:t xml:space="preserve"> A</w:t>
    </w:r>
    <w:r w:rsidR="00184CF2">
      <w:rPr>
        <w:rFonts w:cs="Arial"/>
        <w:color w:val="128CAB"/>
        <w:sz w:val="16"/>
        <w:szCs w:val="12"/>
      </w:rPr>
      <w:t>rm</w:t>
    </w:r>
    <w:r w:rsidR="00012F1F" w:rsidRPr="00867E6D">
      <w:rPr>
        <w:rFonts w:cs="Arial"/>
        <w:color w:val="128CAB"/>
        <w:sz w:val="16"/>
        <w:szCs w:val="12"/>
      </w:rPr>
      <w:t xml:space="preserve"> Ltd. All rights reserved</w:t>
    </w:r>
  </w:p>
  <w:p w14:paraId="28A26670" w14:textId="77777777" w:rsidR="00730C4E" w:rsidRPr="00730C4E" w:rsidRDefault="00730C4E" w:rsidP="00730C4E">
    <w:pPr>
      <w:pStyle w:val="Footer"/>
      <w:framePr w:h="241" w:hRule="exact" w:wrap="around" w:vAnchor="text" w:hAnchor="page" w:x="6062" w:y="36"/>
      <w:rPr>
        <w:rStyle w:val="Emphasis"/>
        <w:sz w:val="22"/>
      </w:rPr>
    </w:pPr>
    <w:r w:rsidRPr="00730C4E">
      <w:rPr>
        <w:rStyle w:val="Emphasis"/>
        <w:sz w:val="22"/>
      </w:rPr>
      <w:fldChar w:fldCharType="begin"/>
    </w:r>
    <w:r w:rsidRPr="00730C4E">
      <w:rPr>
        <w:rStyle w:val="Emphasis"/>
        <w:sz w:val="22"/>
      </w:rPr>
      <w:instrText xml:space="preserve">PAGE  </w:instrText>
    </w:r>
    <w:r w:rsidRPr="00730C4E">
      <w:rPr>
        <w:rStyle w:val="Emphasis"/>
        <w:sz w:val="22"/>
      </w:rPr>
      <w:fldChar w:fldCharType="separate"/>
    </w:r>
    <w:r w:rsidR="001A3635">
      <w:rPr>
        <w:rStyle w:val="Emphasis"/>
        <w:noProof/>
        <w:sz w:val="22"/>
      </w:rPr>
      <w:t>2</w:t>
    </w:r>
    <w:r w:rsidRPr="00730C4E">
      <w:rPr>
        <w:rStyle w:val="Emphasis"/>
        <w:sz w:val="22"/>
      </w:rPr>
      <w:fldChar w:fldCharType="end"/>
    </w:r>
  </w:p>
  <w:p w14:paraId="7940B146" w14:textId="752E86FF" w:rsidR="004B18CD" w:rsidRPr="004975AC" w:rsidRDefault="00674251" w:rsidP="00205EBA">
    <w:pPr>
      <w:pStyle w:val="Footer"/>
      <w:tabs>
        <w:tab w:val="clear" w:pos="8640"/>
        <w:tab w:val="right" w:pos="10093"/>
        <w:tab w:val="right" w:pos="10206"/>
      </w:tabs>
      <w:rPr>
        <w:color w:val="128CAB"/>
      </w:rPr>
    </w:pPr>
    <w:r>
      <w:rPr>
        <w:rFonts w:cs="Arial"/>
        <w:color w:val="128CAB"/>
        <w:sz w:val="16"/>
        <w:szCs w:val="16"/>
      </w:rPr>
      <w:tab/>
    </w:r>
    <w:r>
      <w:rPr>
        <w:rFonts w:cs="Arial"/>
        <w:color w:val="128CAB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14AC2" w14:textId="2602A67D" w:rsidR="001A3635" w:rsidRPr="004975AC" w:rsidRDefault="00805C48" w:rsidP="001A3635">
    <w:pPr>
      <w:pStyle w:val="Footer"/>
      <w:pBdr>
        <w:top w:val="single" w:sz="12" w:space="1" w:color="128CAB"/>
      </w:pBdr>
      <w:tabs>
        <w:tab w:val="clear" w:pos="8640"/>
        <w:tab w:val="right" w:pos="10093"/>
        <w:tab w:val="right" w:pos="10206"/>
      </w:tabs>
      <w:rPr>
        <w:rFonts w:cs="Arial"/>
        <w:color w:val="128CAB"/>
        <w:sz w:val="12"/>
        <w:szCs w:val="12"/>
      </w:rPr>
    </w:pPr>
    <w:r w:rsidRPr="00805C48">
      <w:rPr>
        <w:rFonts w:cs="Arial"/>
        <w:color w:val="128CAB"/>
        <w:sz w:val="16"/>
        <w:szCs w:val="16"/>
      </w:rPr>
      <w:t>V2M-Musca-S1: Using the on-board QSPI Flash</w:t>
    </w:r>
    <w:r w:rsidR="001A3635" w:rsidRPr="004975AC">
      <w:rPr>
        <w:rFonts w:cs="Arial"/>
        <w:color w:val="128CAB"/>
        <w:sz w:val="16"/>
        <w:szCs w:val="16"/>
      </w:rPr>
      <w:tab/>
    </w:r>
    <w:r w:rsidR="001A3635" w:rsidRPr="004975AC">
      <w:rPr>
        <w:rFonts w:cs="Arial"/>
        <w:color w:val="128CAB"/>
        <w:sz w:val="16"/>
        <w:szCs w:val="16"/>
      </w:rPr>
      <w:tab/>
    </w:r>
    <w:r w:rsidR="001A3635" w:rsidRPr="00867E6D">
      <w:rPr>
        <w:rFonts w:cs="Arial"/>
        <w:color w:val="128CAB"/>
        <w:sz w:val="16"/>
        <w:szCs w:val="12"/>
      </w:rPr>
      <w:t>Copyright © 201</w:t>
    </w:r>
    <w:r>
      <w:rPr>
        <w:rFonts w:cs="Arial"/>
        <w:color w:val="128CAB"/>
        <w:sz w:val="16"/>
        <w:szCs w:val="12"/>
      </w:rPr>
      <w:t>9</w:t>
    </w:r>
    <w:r w:rsidR="001A3635" w:rsidRPr="00867E6D">
      <w:rPr>
        <w:rFonts w:cs="Arial"/>
        <w:color w:val="128CAB"/>
        <w:sz w:val="16"/>
        <w:szCs w:val="12"/>
      </w:rPr>
      <w:t xml:space="preserve"> A</w:t>
    </w:r>
    <w:r w:rsidR="001A3635">
      <w:rPr>
        <w:rFonts w:cs="Arial"/>
        <w:color w:val="128CAB"/>
        <w:sz w:val="16"/>
        <w:szCs w:val="12"/>
      </w:rPr>
      <w:t>rm</w:t>
    </w:r>
    <w:r w:rsidR="001A3635" w:rsidRPr="00867E6D">
      <w:rPr>
        <w:rFonts w:cs="Arial"/>
        <w:color w:val="128CAB"/>
        <w:sz w:val="16"/>
        <w:szCs w:val="12"/>
      </w:rPr>
      <w:t xml:space="preserve"> Ltd. All rights reserved</w:t>
    </w:r>
  </w:p>
  <w:p w14:paraId="1A6DB31F" w14:textId="77777777" w:rsidR="001A3635" w:rsidRPr="00730C4E" w:rsidRDefault="001A3635" w:rsidP="001A3635">
    <w:pPr>
      <w:pStyle w:val="Footer"/>
      <w:framePr w:h="241" w:hRule="exact" w:wrap="around" w:vAnchor="text" w:hAnchor="page" w:x="6062" w:y="36"/>
      <w:rPr>
        <w:rStyle w:val="Emphasis"/>
        <w:sz w:val="22"/>
      </w:rPr>
    </w:pPr>
    <w:r w:rsidRPr="00730C4E">
      <w:rPr>
        <w:rStyle w:val="Emphasis"/>
        <w:sz w:val="22"/>
      </w:rPr>
      <w:fldChar w:fldCharType="begin"/>
    </w:r>
    <w:r w:rsidRPr="00730C4E">
      <w:rPr>
        <w:rStyle w:val="Emphasis"/>
        <w:sz w:val="22"/>
      </w:rPr>
      <w:instrText xml:space="preserve">PAGE  </w:instrText>
    </w:r>
    <w:r w:rsidRPr="00730C4E">
      <w:rPr>
        <w:rStyle w:val="Emphasis"/>
        <w:sz w:val="22"/>
      </w:rPr>
      <w:fldChar w:fldCharType="separate"/>
    </w:r>
    <w:r>
      <w:rPr>
        <w:rStyle w:val="Emphasis"/>
        <w:noProof/>
        <w:sz w:val="22"/>
      </w:rPr>
      <w:t>1</w:t>
    </w:r>
    <w:r w:rsidRPr="00730C4E">
      <w:rPr>
        <w:rStyle w:val="Emphasis"/>
        <w:sz w:val="22"/>
      </w:rPr>
      <w:fldChar w:fldCharType="end"/>
    </w:r>
  </w:p>
  <w:p w14:paraId="7D7D5A0A" w14:textId="4EB9C162" w:rsidR="001A3635" w:rsidRPr="001A3635" w:rsidRDefault="001A3635" w:rsidP="001A3635">
    <w:pPr>
      <w:pStyle w:val="Footer"/>
      <w:tabs>
        <w:tab w:val="clear" w:pos="8640"/>
        <w:tab w:val="right" w:pos="10093"/>
        <w:tab w:val="right" w:pos="10206"/>
      </w:tabs>
      <w:rPr>
        <w:color w:val="128CAB"/>
      </w:rPr>
    </w:pPr>
    <w:r>
      <w:rPr>
        <w:rFonts w:cs="Arial"/>
        <w:color w:val="128CAB"/>
        <w:sz w:val="16"/>
        <w:szCs w:val="16"/>
      </w:rPr>
      <w:tab/>
    </w:r>
    <w:r>
      <w:rPr>
        <w:rFonts w:cs="Arial"/>
        <w:color w:val="128CAB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4D15" w14:textId="77777777" w:rsidR="0089440B" w:rsidRDefault="0089440B">
      <w:r>
        <w:separator/>
      </w:r>
    </w:p>
  </w:footnote>
  <w:footnote w:type="continuationSeparator" w:id="0">
    <w:p w14:paraId="363CF9F5" w14:textId="77777777" w:rsidR="0089440B" w:rsidRDefault="0089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BF4C6" w14:textId="705156AB" w:rsidR="00983A81" w:rsidRPr="00D76B37" w:rsidRDefault="00983A81" w:rsidP="00983A81">
    <w:pPr>
      <w:pStyle w:val="Header"/>
      <w:rPr>
        <w:b/>
      </w:rPr>
    </w:pPr>
    <w:r>
      <w:rPr>
        <w:b/>
        <w:noProof/>
        <w:color w:val="0091BD"/>
        <w:sz w:val="32"/>
      </w:rPr>
      <w:drawing>
        <wp:anchor distT="0" distB="0" distL="114300" distR="114300" simplePos="0" relativeHeight="251660288" behindDoc="0" locked="0" layoutInCell="1" allowOverlap="1" wp14:anchorId="0690B2A0" wp14:editId="782166BC">
          <wp:simplePos x="0" y="0"/>
          <wp:positionH relativeFrom="margin">
            <wp:posOffset>4686300</wp:posOffset>
          </wp:positionH>
          <wp:positionV relativeFrom="margin">
            <wp:posOffset>-749300</wp:posOffset>
          </wp:positionV>
          <wp:extent cx="1714500" cy="2933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rm_KEIL_horizontal_blue_L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5C48">
      <w:rPr>
        <w:b/>
        <w:color w:val="0091BD"/>
        <w:sz w:val="32"/>
      </w:rPr>
      <w:t>V2M-Musca-S1</w:t>
    </w:r>
    <w:r w:rsidRPr="00D76B37">
      <w:rPr>
        <w:b/>
        <w:color w:val="0091BD"/>
        <w:sz w:val="32"/>
      </w:rPr>
      <w:t xml:space="preserve">: </w:t>
    </w:r>
    <w:r w:rsidR="00805C48">
      <w:rPr>
        <w:b/>
        <w:color w:val="0091BD"/>
        <w:sz w:val="32"/>
      </w:rPr>
      <w:t>Using the on-board QSPI Flash</w:t>
    </w:r>
  </w:p>
  <w:p w14:paraId="329A4844" w14:textId="78F3C375" w:rsidR="00983A81" w:rsidRDefault="00805C48" w:rsidP="00983A81">
    <w:pPr>
      <w:pStyle w:val="Header"/>
    </w:pPr>
    <w:r>
      <w:rPr>
        <w:color w:val="0091BD"/>
        <w:sz w:val="28"/>
      </w:rPr>
      <w:t xml:space="preserve">Autumn </w:t>
    </w:r>
    <w:r w:rsidR="00983A81" w:rsidRPr="00D76B37">
      <w:rPr>
        <w:color w:val="0091BD"/>
        <w:sz w:val="28"/>
      </w:rPr>
      <w:t>201</w:t>
    </w:r>
    <w:r>
      <w:rPr>
        <w:color w:val="0091BD"/>
        <w:sz w:val="28"/>
      </w:rPr>
      <w:t>9</w:t>
    </w:r>
    <w:r w:rsidR="00983A81" w:rsidRPr="00D76B37">
      <w:rPr>
        <w:color w:val="0091BD"/>
        <w:sz w:val="28"/>
      </w:rPr>
      <w:t>, V 1.0</w:t>
    </w:r>
  </w:p>
  <w:p w14:paraId="63D327C0" w14:textId="77777777" w:rsidR="00983A81" w:rsidRPr="00983A81" w:rsidRDefault="00983A81" w:rsidP="00983A81">
    <w:pPr>
      <w:pStyle w:val="Header"/>
      <w:pBdr>
        <w:bottom w:val="single" w:sz="18" w:space="1" w:color="0091BD"/>
      </w:pBdr>
      <w:jc w:val="right"/>
      <w:rPr>
        <w:color w:val="0091BD"/>
        <w:sz w:val="20"/>
      </w:rPr>
    </w:pPr>
    <w:r w:rsidRPr="00D76B37">
      <w:rPr>
        <w:color w:val="0091BD"/>
        <w:sz w:val="20"/>
      </w:rPr>
      <w:t>feedback@keil.com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2708"/>
    <w:multiLevelType w:val="hybridMultilevel"/>
    <w:tmpl w:val="54D6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cf,#00354e,#faa61a,#128cab,#9fb43b,#002f5d,#003e6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48"/>
    <w:rsid w:val="00010670"/>
    <w:rsid w:val="00012F1F"/>
    <w:rsid w:val="0001409B"/>
    <w:rsid w:val="000149D4"/>
    <w:rsid w:val="00014E9C"/>
    <w:rsid w:val="000166EF"/>
    <w:rsid w:val="00021482"/>
    <w:rsid w:val="00024627"/>
    <w:rsid w:val="00024A6E"/>
    <w:rsid w:val="00026EB1"/>
    <w:rsid w:val="00035E81"/>
    <w:rsid w:val="00036E86"/>
    <w:rsid w:val="0003797E"/>
    <w:rsid w:val="00037DFB"/>
    <w:rsid w:val="000428DB"/>
    <w:rsid w:val="000460BB"/>
    <w:rsid w:val="000460F0"/>
    <w:rsid w:val="000505FF"/>
    <w:rsid w:val="00050D35"/>
    <w:rsid w:val="00051712"/>
    <w:rsid w:val="000542E1"/>
    <w:rsid w:val="000579CF"/>
    <w:rsid w:val="0006320F"/>
    <w:rsid w:val="00065974"/>
    <w:rsid w:val="00066322"/>
    <w:rsid w:val="00066BCF"/>
    <w:rsid w:val="00070E37"/>
    <w:rsid w:val="00071ED6"/>
    <w:rsid w:val="00072697"/>
    <w:rsid w:val="00072A29"/>
    <w:rsid w:val="00073AFA"/>
    <w:rsid w:val="00080BE0"/>
    <w:rsid w:val="00081091"/>
    <w:rsid w:val="00081BA0"/>
    <w:rsid w:val="00087C5B"/>
    <w:rsid w:val="000910A0"/>
    <w:rsid w:val="0009427E"/>
    <w:rsid w:val="0009483F"/>
    <w:rsid w:val="0009590C"/>
    <w:rsid w:val="000970D5"/>
    <w:rsid w:val="00097EAB"/>
    <w:rsid w:val="000A0729"/>
    <w:rsid w:val="000A3111"/>
    <w:rsid w:val="000A5ED6"/>
    <w:rsid w:val="000A6586"/>
    <w:rsid w:val="000B03CA"/>
    <w:rsid w:val="000B25E3"/>
    <w:rsid w:val="000B52EB"/>
    <w:rsid w:val="000B59C2"/>
    <w:rsid w:val="000C3A92"/>
    <w:rsid w:val="000C58C7"/>
    <w:rsid w:val="000D25A4"/>
    <w:rsid w:val="000D2C90"/>
    <w:rsid w:val="000D3826"/>
    <w:rsid w:val="000D77A3"/>
    <w:rsid w:val="000D7D84"/>
    <w:rsid w:val="000E1128"/>
    <w:rsid w:val="000E1674"/>
    <w:rsid w:val="000E197F"/>
    <w:rsid w:val="000E1EF2"/>
    <w:rsid w:val="000E3D6C"/>
    <w:rsid w:val="000F02CE"/>
    <w:rsid w:val="000F0481"/>
    <w:rsid w:val="000F167D"/>
    <w:rsid w:val="000F1A88"/>
    <w:rsid w:val="000F4628"/>
    <w:rsid w:val="000F50AE"/>
    <w:rsid w:val="000F5B12"/>
    <w:rsid w:val="00102035"/>
    <w:rsid w:val="00103395"/>
    <w:rsid w:val="00105537"/>
    <w:rsid w:val="00110A32"/>
    <w:rsid w:val="001155CD"/>
    <w:rsid w:val="0012255A"/>
    <w:rsid w:val="00123ACE"/>
    <w:rsid w:val="001249FE"/>
    <w:rsid w:val="001266EA"/>
    <w:rsid w:val="001330F1"/>
    <w:rsid w:val="0013406D"/>
    <w:rsid w:val="0013774A"/>
    <w:rsid w:val="00140DAF"/>
    <w:rsid w:val="0014289A"/>
    <w:rsid w:val="0014582B"/>
    <w:rsid w:val="00155310"/>
    <w:rsid w:val="001567CA"/>
    <w:rsid w:val="00162B3E"/>
    <w:rsid w:val="00167403"/>
    <w:rsid w:val="00167ABC"/>
    <w:rsid w:val="001703FD"/>
    <w:rsid w:val="001736DC"/>
    <w:rsid w:val="00173CAA"/>
    <w:rsid w:val="00175F69"/>
    <w:rsid w:val="00177939"/>
    <w:rsid w:val="001814AA"/>
    <w:rsid w:val="001845DB"/>
    <w:rsid w:val="00184CF2"/>
    <w:rsid w:val="00185269"/>
    <w:rsid w:val="00185E0C"/>
    <w:rsid w:val="00192482"/>
    <w:rsid w:val="00193521"/>
    <w:rsid w:val="00194463"/>
    <w:rsid w:val="001947E9"/>
    <w:rsid w:val="001A084A"/>
    <w:rsid w:val="001A3635"/>
    <w:rsid w:val="001A6599"/>
    <w:rsid w:val="001A6992"/>
    <w:rsid w:val="001B0F7B"/>
    <w:rsid w:val="001B2218"/>
    <w:rsid w:val="001B3D42"/>
    <w:rsid w:val="001C2CBB"/>
    <w:rsid w:val="001C3296"/>
    <w:rsid w:val="001C3D6E"/>
    <w:rsid w:val="001C6EF1"/>
    <w:rsid w:val="001D5314"/>
    <w:rsid w:val="001D608D"/>
    <w:rsid w:val="001E0282"/>
    <w:rsid w:val="001E1199"/>
    <w:rsid w:val="001E3443"/>
    <w:rsid w:val="001E36BA"/>
    <w:rsid w:val="001E3C04"/>
    <w:rsid w:val="001E7847"/>
    <w:rsid w:val="001E79D1"/>
    <w:rsid w:val="001F4A1D"/>
    <w:rsid w:val="00200DEA"/>
    <w:rsid w:val="002013AE"/>
    <w:rsid w:val="002016AE"/>
    <w:rsid w:val="002038C3"/>
    <w:rsid w:val="00203C30"/>
    <w:rsid w:val="0020444E"/>
    <w:rsid w:val="00204E45"/>
    <w:rsid w:val="00205EBA"/>
    <w:rsid w:val="00207E2A"/>
    <w:rsid w:val="00210826"/>
    <w:rsid w:val="00211013"/>
    <w:rsid w:val="002116E9"/>
    <w:rsid w:val="00213DA3"/>
    <w:rsid w:val="00216204"/>
    <w:rsid w:val="002173EE"/>
    <w:rsid w:val="002215FB"/>
    <w:rsid w:val="002230D1"/>
    <w:rsid w:val="00223B0A"/>
    <w:rsid w:val="00224DD1"/>
    <w:rsid w:val="00224E1B"/>
    <w:rsid w:val="00226D4E"/>
    <w:rsid w:val="002302F0"/>
    <w:rsid w:val="00233899"/>
    <w:rsid w:val="002339B3"/>
    <w:rsid w:val="002358E1"/>
    <w:rsid w:val="00235BA6"/>
    <w:rsid w:val="00241305"/>
    <w:rsid w:val="00242BE6"/>
    <w:rsid w:val="00244C8A"/>
    <w:rsid w:val="00247207"/>
    <w:rsid w:val="0025142F"/>
    <w:rsid w:val="0025156F"/>
    <w:rsid w:val="00252180"/>
    <w:rsid w:val="0025276C"/>
    <w:rsid w:val="00261553"/>
    <w:rsid w:val="00266F29"/>
    <w:rsid w:val="002679B8"/>
    <w:rsid w:val="00271E00"/>
    <w:rsid w:val="0027234E"/>
    <w:rsid w:val="00277FD4"/>
    <w:rsid w:val="00284CB4"/>
    <w:rsid w:val="00286317"/>
    <w:rsid w:val="00287B03"/>
    <w:rsid w:val="00292022"/>
    <w:rsid w:val="002926A3"/>
    <w:rsid w:val="00292C37"/>
    <w:rsid w:val="00294E83"/>
    <w:rsid w:val="002A0247"/>
    <w:rsid w:val="002A5AF3"/>
    <w:rsid w:val="002A631C"/>
    <w:rsid w:val="002B76FA"/>
    <w:rsid w:val="002C2DAB"/>
    <w:rsid w:val="002C7141"/>
    <w:rsid w:val="002D1E25"/>
    <w:rsid w:val="002D43DB"/>
    <w:rsid w:val="002D63E7"/>
    <w:rsid w:val="002E39A6"/>
    <w:rsid w:val="002E6370"/>
    <w:rsid w:val="002F320A"/>
    <w:rsid w:val="002F4BCD"/>
    <w:rsid w:val="002F6287"/>
    <w:rsid w:val="0030023D"/>
    <w:rsid w:val="00300EB2"/>
    <w:rsid w:val="00301555"/>
    <w:rsid w:val="00305304"/>
    <w:rsid w:val="00312470"/>
    <w:rsid w:val="00312EEC"/>
    <w:rsid w:val="00315618"/>
    <w:rsid w:val="003202E2"/>
    <w:rsid w:val="00321E16"/>
    <w:rsid w:val="00322A88"/>
    <w:rsid w:val="00324CB0"/>
    <w:rsid w:val="003253B1"/>
    <w:rsid w:val="00326C2D"/>
    <w:rsid w:val="003279BC"/>
    <w:rsid w:val="00342D48"/>
    <w:rsid w:val="00343630"/>
    <w:rsid w:val="00345A3B"/>
    <w:rsid w:val="00350F7A"/>
    <w:rsid w:val="00351447"/>
    <w:rsid w:val="00354273"/>
    <w:rsid w:val="0035550B"/>
    <w:rsid w:val="00363884"/>
    <w:rsid w:val="00365D63"/>
    <w:rsid w:val="00366EEF"/>
    <w:rsid w:val="00370816"/>
    <w:rsid w:val="00371856"/>
    <w:rsid w:val="003746BF"/>
    <w:rsid w:val="00381343"/>
    <w:rsid w:val="00382AE8"/>
    <w:rsid w:val="00382F65"/>
    <w:rsid w:val="0038375F"/>
    <w:rsid w:val="003867AE"/>
    <w:rsid w:val="003868CB"/>
    <w:rsid w:val="0039438F"/>
    <w:rsid w:val="003951DC"/>
    <w:rsid w:val="00396D7E"/>
    <w:rsid w:val="003A0F16"/>
    <w:rsid w:val="003A1BBC"/>
    <w:rsid w:val="003A4225"/>
    <w:rsid w:val="003A481D"/>
    <w:rsid w:val="003A4B30"/>
    <w:rsid w:val="003A7847"/>
    <w:rsid w:val="003B5E3A"/>
    <w:rsid w:val="003C1F6D"/>
    <w:rsid w:val="003C273C"/>
    <w:rsid w:val="003C34AF"/>
    <w:rsid w:val="003C3D4F"/>
    <w:rsid w:val="003C707B"/>
    <w:rsid w:val="003E0096"/>
    <w:rsid w:val="003E1A7C"/>
    <w:rsid w:val="003E4554"/>
    <w:rsid w:val="0040216B"/>
    <w:rsid w:val="00402B54"/>
    <w:rsid w:val="00402B75"/>
    <w:rsid w:val="00406744"/>
    <w:rsid w:val="00406D6A"/>
    <w:rsid w:val="00410C7B"/>
    <w:rsid w:val="00413A57"/>
    <w:rsid w:val="00420388"/>
    <w:rsid w:val="004205D4"/>
    <w:rsid w:val="004233EE"/>
    <w:rsid w:val="0042566E"/>
    <w:rsid w:val="00426F7D"/>
    <w:rsid w:val="004273E0"/>
    <w:rsid w:val="00430C73"/>
    <w:rsid w:val="0043143E"/>
    <w:rsid w:val="004341F3"/>
    <w:rsid w:val="00435126"/>
    <w:rsid w:val="004370BA"/>
    <w:rsid w:val="00440ABC"/>
    <w:rsid w:val="00441382"/>
    <w:rsid w:val="00443679"/>
    <w:rsid w:val="00443930"/>
    <w:rsid w:val="0044411E"/>
    <w:rsid w:val="00445BB1"/>
    <w:rsid w:val="00445D07"/>
    <w:rsid w:val="00446E42"/>
    <w:rsid w:val="00451715"/>
    <w:rsid w:val="00452077"/>
    <w:rsid w:val="004528E5"/>
    <w:rsid w:val="00454E60"/>
    <w:rsid w:val="00456618"/>
    <w:rsid w:val="004606EC"/>
    <w:rsid w:val="00461439"/>
    <w:rsid w:val="004629F7"/>
    <w:rsid w:val="00462B13"/>
    <w:rsid w:val="00462EE9"/>
    <w:rsid w:val="00471909"/>
    <w:rsid w:val="00475484"/>
    <w:rsid w:val="00480768"/>
    <w:rsid w:val="00480D53"/>
    <w:rsid w:val="004833EC"/>
    <w:rsid w:val="0048444D"/>
    <w:rsid w:val="004854AF"/>
    <w:rsid w:val="0049532E"/>
    <w:rsid w:val="0049680A"/>
    <w:rsid w:val="004975AC"/>
    <w:rsid w:val="004A020A"/>
    <w:rsid w:val="004A2F26"/>
    <w:rsid w:val="004A5477"/>
    <w:rsid w:val="004B18CD"/>
    <w:rsid w:val="004B3897"/>
    <w:rsid w:val="004C0058"/>
    <w:rsid w:val="004C0DE8"/>
    <w:rsid w:val="004C1B77"/>
    <w:rsid w:val="004C445E"/>
    <w:rsid w:val="004C7DBD"/>
    <w:rsid w:val="004D2E4C"/>
    <w:rsid w:val="004D4E37"/>
    <w:rsid w:val="004D7C76"/>
    <w:rsid w:val="004E34BF"/>
    <w:rsid w:val="004E4078"/>
    <w:rsid w:val="004E70BD"/>
    <w:rsid w:val="004E7D47"/>
    <w:rsid w:val="004F155B"/>
    <w:rsid w:val="004F237E"/>
    <w:rsid w:val="004F2459"/>
    <w:rsid w:val="004F6097"/>
    <w:rsid w:val="00502D69"/>
    <w:rsid w:val="0050329A"/>
    <w:rsid w:val="00505351"/>
    <w:rsid w:val="00514390"/>
    <w:rsid w:val="00522E0D"/>
    <w:rsid w:val="0052645A"/>
    <w:rsid w:val="00541773"/>
    <w:rsid w:val="00541E46"/>
    <w:rsid w:val="00542B09"/>
    <w:rsid w:val="00545433"/>
    <w:rsid w:val="00554C50"/>
    <w:rsid w:val="00555697"/>
    <w:rsid w:val="00556447"/>
    <w:rsid w:val="00557500"/>
    <w:rsid w:val="0056423A"/>
    <w:rsid w:val="0056776F"/>
    <w:rsid w:val="00574AF1"/>
    <w:rsid w:val="00580BC9"/>
    <w:rsid w:val="005810CB"/>
    <w:rsid w:val="005833A3"/>
    <w:rsid w:val="0058395D"/>
    <w:rsid w:val="0058594B"/>
    <w:rsid w:val="005869B2"/>
    <w:rsid w:val="005872F4"/>
    <w:rsid w:val="005962CA"/>
    <w:rsid w:val="005A1F25"/>
    <w:rsid w:val="005A3091"/>
    <w:rsid w:val="005A4156"/>
    <w:rsid w:val="005B4E98"/>
    <w:rsid w:val="005B571A"/>
    <w:rsid w:val="005B6AA5"/>
    <w:rsid w:val="005C124A"/>
    <w:rsid w:val="005C4B64"/>
    <w:rsid w:val="005C53E5"/>
    <w:rsid w:val="005D099E"/>
    <w:rsid w:val="005D14DC"/>
    <w:rsid w:val="005D17C0"/>
    <w:rsid w:val="005D337A"/>
    <w:rsid w:val="005E0C31"/>
    <w:rsid w:val="005E1133"/>
    <w:rsid w:val="005E2E15"/>
    <w:rsid w:val="005E776E"/>
    <w:rsid w:val="005F0B57"/>
    <w:rsid w:val="005F10CD"/>
    <w:rsid w:val="005F140C"/>
    <w:rsid w:val="005F3E2B"/>
    <w:rsid w:val="005F586E"/>
    <w:rsid w:val="005F7229"/>
    <w:rsid w:val="005F7A91"/>
    <w:rsid w:val="0060107E"/>
    <w:rsid w:val="00601EE0"/>
    <w:rsid w:val="00602416"/>
    <w:rsid w:val="006027A0"/>
    <w:rsid w:val="00602B1B"/>
    <w:rsid w:val="0060538A"/>
    <w:rsid w:val="00607122"/>
    <w:rsid w:val="00607901"/>
    <w:rsid w:val="0061079D"/>
    <w:rsid w:val="00625674"/>
    <w:rsid w:val="00625FFE"/>
    <w:rsid w:val="006264BA"/>
    <w:rsid w:val="006266F8"/>
    <w:rsid w:val="00627E78"/>
    <w:rsid w:val="00632E78"/>
    <w:rsid w:val="00636CD6"/>
    <w:rsid w:val="00637854"/>
    <w:rsid w:val="00641A5F"/>
    <w:rsid w:val="006434F4"/>
    <w:rsid w:val="006504F9"/>
    <w:rsid w:val="00655983"/>
    <w:rsid w:val="0065619E"/>
    <w:rsid w:val="00656452"/>
    <w:rsid w:val="00656B96"/>
    <w:rsid w:val="00661264"/>
    <w:rsid w:val="006627C8"/>
    <w:rsid w:val="00664692"/>
    <w:rsid w:val="00670ED7"/>
    <w:rsid w:val="006717C1"/>
    <w:rsid w:val="00671D85"/>
    <w:rsid w:val="006740C4"/>
    <w:rsid w:val="00674251"/>
    <w:rsid w:val="00675F3D"/>
    <w:rsid w:val="0067668D"/>
    <w:rsid w:val="00680972"/>
    <w:rsid w:val="0068210C"/>
    <w:rsid w:val="00684468"/>
    <w:rsid w:val="0068485F"/>
    <w:rsid w:val="00684A76"/>
    <w:rsid w:val="006861E9"/>
    <w:rsid w:val="00690E4A"/>
    <w:rsid w:val="006941FC"/>
    <w:rsid w:val="006A077D"/>
    <w:rsid w:val="006A1B0B"/>
    <w:rsid w:val="006A7EC9"/>
    <w:rsid w:val="006B18FD"/>
    <w:rsid w:val="006B1F19"/>
    <w:rsid w:val="006B2FCD"/>
    <w:rsid w:val="006B4095"/>
    <w:rsid w:val="006C3C40"/>
    <w:rsid w:val="006C537C"/>
    <w:rsid w:val="006C578B"/>
    <w:rsid w:val="006C5816"/>
    <w:rsid w:val="006C6858"/>
    <w:rsid w:val="006D1237"/>
    <w:rsid w:val="006D2D7A"/>
    <w:rsid w:val="006D340D"/>
    <w:rsid w:val="006D5BFF"/>
    <w:rsid w:val="006D6110"/>
    <w:rsid w:val="006E0AFD"/>
    <w:rsid w:val="006E1ED0"/>
    <w:rsid w:val="006E22A6"/>
    <w:rsid w:val="006E33B2"/>
    <w:rsid w:val="006F0E78"/>
    <w:rsid w:val="006F2D3D"/>
    <w:rsid w:val="006F345A"/>
    <w:rsid w:val="006F3E68"/>
    <w:rsid w:val="006F4B38"/>
    <w:rsid w:val="006F4E34"/>
    <w:rsid w:val="006F61DB"/>
    <w:rsid w:val="006F666F"/>
    <w:rsid w:val="007024EB"/>
    <w:rsid w:val="00707788"/>
    <w:rsid w:val="00710DB3"/>
    <w:rsid w:val="00713458"/>
    <w:rsid w:val="007137D2"/>
    <w:rsid w:val="0071589A"/>
    <w:rsid w:val="007168C9"/>
    <w:rsid w:val="007229D3"/>
    <w:rsid w:val="007235EC"/>
    <w:rsid w:val="00725565"/>
    <w:rsid w:val="007279B6"/>
    <w:rsid w:val="00730C4E"/>
    <w:rsid w:val="00730EB2"/>
    <w:rsid w:val="007325D3"/>
    <w:rsid w:val="0073474D"/>
    <w:rsid w:val="007353D5"/>
    <w:rsid w:val="00735992"/>
    <w:rsid w:val="007370A6"/>
    <w:rsid w:val="00740CE7"/>
    <w:rsid w:val="0074285D"/>
    <w:rsid w:val="007433AE"/>
    <w:rsid w:val="00745BAA"/>
    <w:rsid w:val="00746F33"/>
    <w:rsid w:val="0075070A"/>
    <w:rsid w:val="00753606"/>
    <w:rsid w:val="007568CF"/>
    <w:rsid w:val="00757123"/>
    <w:rsid w:val="00760ACB"/>
    <w:rsid w:val="007620F3"/>
    <w:rsid w:val="00762762"/>
    <w:rsid w:val="00762E3C"/>
    <w:rsid w:val="007674F9"/>
    <w:rsid w:val="00773C61"/>
    <w:rsid w:val="00773FEE"/>
    <w:rsid w:val="00774034"/>
    <w:rsid w:val="0077468F"/>
    <w:rsid w:val="00775D19"/>
    <w:rsid w:val="00776735"/>
    <w:rsid w:val="00776BF9"/>
    <w:rsid w:val="007779E0"/>
    <w:rsid w:val="007827DA"/>
    <w:rsid w:val="0078570F"/>
    <w:rsid w:val="00787E2A"/>
    <w:rsid w:val="007902CE"/>
    <w:rsid w:val="007920AB"/>
    <w:rsid w:val="00793A4F"/>
    <w:rsid w:val="0079797C"/>
    <w:rsid w:val="007A1EAE"/>
    <w:rsid w:val="007A3736"/>
    <w:rsid w:val="007D3181"/>
    <w:rsid w:val="007D56AC"/>
    <w:rsid w:val="007F30C1"/>
    <w:rsid w:val="007F3F34"/>
    <w:rsid w:val="007F40DF"/>
    <w:rsid w:val="00800683"/>
    <w:rsid w:val="008026FD"/>
    <w:rsid w:val="00803DB1"/>
    <w:rsid w:val="00803EF8"/>
    <w:rsid w:val="00804918"/>
    <w:rsid w:val="00804982"/>
    <w:rsid w:val="00805C48"/>
    <w:rsid w:val="00807C29"/>
    <w:rsid w:val="008138A8"/>
    <w:rsid w:val="0081520D"/>
    <w:rsid w:val="00815BE5"/>
    <w:rsid w:val="00817C11"/>
    <w:rsid w:val="008202A7"/>
    <w:rsid w:val="008235ED"/>
    <w:rsid w:val="0083110D"/>
    <w:rsid w:val="0083273A"/>
    <w:rsid w:val="00832B69"/>
    <w:rsid w:val="00842952"/>
    <w:rsid w:val="00846B61"/>
    <w:rsid w:val="008500FC"/>
    <w:rsid w:val="00854C97"/>
    <w:rsid w:val="00857567"/>
    <w:rsid w:val="008631C9"/>
    <w:rsid w:val="00865111"/>
    <w:rsid w:val="0086737B"/>
    <w:rsid w:val="00867A30"/>
    <w:rsid w:val="00867E6D"/>
    <w:rsid w:val="0087204E"/>
    <w:rsid w:val="00872436"/>
    <w:rsid w:val="008801A6"/>
    <w:rsid w:val="008814C3"/>
    <w:rsid w:val="0088210F"/>
    <w:rsid w:val="008828D2"/>
    <w:rsid w:val="0088337F"/>
    <w:rsid w:val="00884823"/>
    <w:rsid w:val="00886796"/>
    <w:rsid w:val="00887AA6"/>
    <w:rsid w:val="0089134E"/>
    <w:rsid w:val="0089289E"/>
    <w:rsid w:val="00892B10"/>
    <w:rsid w:val="0089440B"/>
    <w:rsid w:val="00895515"/>
    <w:rsid w:val="008956BC"/>
    <w:rsid w:val="00895EFD"/>
    <w:rsid w:val="008A21A5"/>
    <w:rsid w:val="008A696D"/>
    <w:rsid w:val="008B08CB"/>
    <w:rsid w:val="008B21A6"/>
    <w:rsid w:val="008B2F3F"/>
    <w:rsid w:val="008B438B"/>
    <w:rsid w:val="008B45FA"/>
    <w:rsid w:val="008B59F5"/>
    <w:rsid w:val="008B5B2F"/>
    <w:rsid w:val="008B6BFC"/>
    <w:rsid w:val="008B7265"/>
    <w:rsid w:val="008C0634"/>
    <w:rsid w:val="008C07A1"/>
    <w:rsid w:val="008C087D"/>
    <w:rsid w:val="008C1775"/>
    <w:rsid w:val="008C5B66"/>
    <w:rsid w:val="008C6AF2"/>
    <w:rsid w:val="008D1D26"/>
    <w:rsid w:val="008D29BF"/>
    <w:rsid w:val="008D77B7"/>
    <w:rsid w:val="008E0F3B"/>
    <w:rsid w:val="008E1941"/>
    <w:rsid w:val="008E262D"/>
    <w:rsid w:val="008E41A0"/>
    <w:rsid w:val="008E42A1"/>
    <w:rsid w:val="008E43DC"/>
    <w:rsid w:val="008E4635"/>
    <w:rsid w:val="008E4CFD"/>
    <w:rsid w:val="008E69DE"/>
    <w:rsid w:val="008F011D"/>
    <w:rsid w:val="008F2204"/>
    <w:rsid w:val="008F3F77"/>
    <w:rsid w:val="008F4E50"/>
    <w:rsid w:val="008F5209"/>
    <w:rsid w:val="0090056E"/>
    <w:rsid w:val="0090249A"/>
    <w:rsid w:val="009052D6"/>
    <w:rsid w:val="00905517"/>
    <w:rsid w:val="00912281"/>
    <w:rsid w:val="00913E17"/>
    <w:rsid w:val="00914D34"/>
    <w:rsid w:val="009165DF"/>
    <w:rsid w:val="0091663A"/>
    <w:rsid w:val="009209A0"/>
    <w:rsid w:val="00922D84"/>
    <w:rsid w:val="009240B5"/>
    <w:rsid w:val="00927426"/>
    <w:rsid w:val="009277A3"/>
    <w:rsid w:val="00927E00"/>
    <w:rsid w:val="009307E4"/>
    <w:rsid w:val="00933C8A"/>
    <w:rsid w:val="00935130"/>
    <w:rsid w:val="00941C42"/>
    <w:rsid w:val="00942F0A"/>
    <w:rsid w:val="00944C57"/>
    <w:rsid w:val="0096050B"/>
    <w:rsid w:val="00961E11"/>
    <w:rsid w:val="00964192"/>
    <w:rsid w:val="00965C80"/>
    <w:rsid w:val="00965CC6"/>
    <w:rsid w:val="00967E10"/>
    <w:rsid w:val="0097134A"/>
    <w:rsid w:val="00971A0B"/>
    <w:rsid w:val="00973C88"/>
    <w:rsid w:val="00982F4C"/>
    <w:rsid w:val="00983A81"/>
    <w:rsid w:val="0098504F"/>
    <w:rsid w:val="0098709A"/>
    <w:rsid w:val="0099278C"/>
    <w:rsid w:val="00992C19"/>
    <w:rsid w:val="009933C9"/>
    <w:rsid w:val="009949A2"/>
    <w:rsid w:val="009954B5"/>
    <w:rsid w:val="0099635B"/>
    <w:rsid w:val="00996BBE"/>
    <w:rsid w:val="009A19C0"/>
    <w:rsid w:val="009A2174"/>
    <w:rsid w:val="009A3F3B"/>
    <w:rsid w:val="009A50E2"/>
    <w:rsid w:val="009A73E0"/>
    <w:rsid w:val="009B30EE"/>
    <w:rsid w:val="009C2787"/>
    <w:rsid w:val="009C487B"/>
    <w:rsid w:val="009C5FE1"/>
    <w:rsid w:val="009C614E"/>
    <w:rsid w:val="009C68F0"/>
    <w:rsid w:val="009D2602"/>
    <w:rsid w:val="009D2755"/>
    <w:rsid w:val="009D2AA4"/>
    <w:rsid w:val="009E0100"/>
    <w:rsid w:val="009E0C8E"/>
    <w:rsid w:val="009E21C2"/>
    <w:rsid w:val="009E39AC"/>
    <w:rsid w:val="009E39E4"/>
    <w:rsid w:val="009E5845"/>
    <w:rsid w:val="009E7A41"/>
    <w:rsid w:val="009F0603"/>
    <w:rsid w:val="009F0876"/>
    <w:rsid w:val="009F6049"/>
    <w:rsid w:val="009F6AB5"/>
    <w:rsid w:val="00A00176"/>
    <w:rsid w:val="00A07BB3"/>
    <w:rsid w:val="00A10B45"/>
    <w:rsid w:val="00A151FF"/>
    <w:rsid w:val="00A152C4"/>
    <w:rsid w:val="00A1667D"/>
    <w:rsid w:val="00A27127"/>
    <w:rsid w:val="00A30571"/>
    <w:rsid w:val="00A41ED0"/>
    <w:rsid w:val="00A446FE"/>
    <w:rsid w:val="00A45E34"/>
    <w:rsid w:val="00A4715F"/>
    <w:rsid w:val="00A51582"/>
    <w:rsid w:val="00A52143"/>
    <w:rsid w:val="00A5338F"/>
    <w:rsid w:val="00A54584"/>
    <w:rsid w:val="00A54C00"/>
    <w:rsid w:val="00A63CB3"/>
    <w:rsid w:val="00A67001"/>
    <w:rsid w:val="00A70C73"/>
    <w:rsid w:val="00A70DA5"/>
    <w:rsid w:val="00A732EE"/>
    <w:rsid w:val="00A7444F"/>
    <w:rsid w:val="00A75835"/>
    <w:rsid w:val="00A75DF4"/>
    <w:rsid w:val="00A77BEF"/>
    <w:rsid w:val="00A81976"/>
    <w:rsid w:val="00A8372F"/>
    <w:rsid w:val="00A9113B"/>
    <w:rsid w:val="00A93D70"/>
    <w:rsid w:val="00A95451"/>
    <w:rsid w:val="00AA0A14"/>
    <w:rsid w:val="00AA1383"/>
    <w:rsid w:val="00AA7CF0"/>
    <w:rsid w:val="00AB1322"/>
    <w:rsid w:val="00AB2C2A"/>
    <w:rsid w:val="00AB6D0A"/>
    <w:rsid w:val="00AB7F22"/>
    <w:rsid w:val="00AC0332"/>
    <w:rsid w:val="00AC1DB9"/>
    <w:rsid w:val="00AC5EAA"/>
    <w:rsid w:val="00AC68F8"/>
    <w:rsid w:val="00AD242F"/>
    <w:rsid w:val="00AD7F35"/>
    <w:rsid w:val="00AE042A"/>
    <w:rsid w:val="00AE3287"/>
    <w:rsid w:val="00AE3751"/>
    <w:rsid w:val="00AE7AB4"/>
    <w:rsid w:val="00AF1D82"/>
    <w:rsid w:val="00AF29E4"/>
    <w:rsid w:val="00AF37B2"/>
    <w:rsid w:val="00AF4476"/>
    <w:rsid w:val="00AF6AFF"/>
    <w:rsid w:val="00AF7D54"/>
    <w:rsid w:val="00B00C70"/>
    <w:rsid w:val="00B10D9F"/>
    <w:rsid w:val="00B118CA"/>
    <w:rsid w:val="00B14120"/>
    <w:rsid w:val="00B173D2"/>
    <w:rsid w:val="00B20FED"/>
    <w:rsid w:val="00B21608"/>
    <w:rsid w:val="00B23472"/>
    <w:rsid w:val="00B244E0"/>
    <w:rsid w:val="00B32D3C"/>
    <w:rsid w:val="00B357D8"/>
    <w:rsid w:val="00B409A4"/>
    <w:rsid w:val="00B40D27"/>
    <w:rsid w:val="00B416B2"/>
    <w:rsid w:val="00B42223"/>
    <w:rsid w:val="00B43A62"/>
    <w:rsid w:val="00B47216"/>
    <w:rsid w:val="00B47611"/>
    <w:rsid w:val="00B47D8C"/>
    <w:rsid w:val="00B50467"/>
    <w:rsid w:val="00B52EE3"/>
    <w:rsid w:val="00B600EE"/>
    <w:rsid w:val="00B62F43"/>
    <w:rsid w:val="00B65C37"/>
    <w:rsid w:val="00B6677B"/>
    <w:rsid w:val="00B73378"/>
    <w:rsid w:val="00B74669"/>
    <w:rsid w:val="00B76462"/>
    <w:rsid w:val="00B767AB"/>
    <w:rsid w:val="00B77451"/>
    <w:rsid w:val="00B8022D"/>
    <w:rsid w:val="00B80D03"/>
    <w:rsid w:val="00B835C3"/>
    <w:rsid w:val="00B94E31"/>
    <w:rsid w:val="00B97E17"/>
    <w:rsid w:val="00BA0CE9"/>
    <w:rsid w:val="00BA4CA2"/>
    <w:rsid w:val="00BB51CB"/>
    <w:rsid w:val="00BB545B"/>
    <w:rsid w:val="00BC10A5"/>
    <w:rsid w:val="00BC2CB4"/>
    <w:rsid w:val="00BC6A3C"/>
    <w:rsid w:val="00BD18EA"/>
    <w:rsid w:val="00BD6683"/>
    <w:rsid w:val="00BE0858"/>
    <w:rsid w:val="00BE3324"/>
    <w:rsid w:val="00BE37C4"/>
    <w:rsid w:val="00BF23FE"/>
    <w:rsid w:val="00BF295E"/>
    <w:rsid w:val="00C00033"/>
    <w:rsid w:val="00C00540"/>
    <w:rsid w:val="00C01F84"/>
    <w:rsid w:val="00C05887"/>
    <w:rsid w:val="00C05C82"/>
    <w:rsid w:val="00C06A94"/>
    <w:rsid w:val="00C1164A"/>
    <w:rsid w:val="00C13E75"/>
    <w:rsid w:val="00C148FA"/>
    <w:rsid w:val="00C16280"/>
    <w:rsid w:val="00C179DF"/>
    <w:rsid w:val="00C20F3C"/>
    <w:rsid w:val="00C20F91"/>
    <w:rsid w:val="00C23976"/>
    <w:rsid w:val="00C24A5B"/>
    <w:rsid w:val="00C255EA"/>
    <w:rsid w:val="00C26AAB"/>
    <w:rsid w:val="00C33933"/>
    <w:rsid w:val="00C34AEE"/>
    <w:rsid w:val="00C35AD3"/>
    <w:rsid w:val="00C36A84"/>
    <w:rsid w:val="00C41121"/>
    <w:rsid w:val="00C4465C"/>
    <w:rsid w:val="00C46008"/>
    <w:rsid w:val="00C4678E"/>
    <w:rsid w:val="00C46A84"/>
    <w:rsid w:val="00C46CAE"/>
    <w:rsid w:val="00C55525"/>
    <w:rsid w:val="00C610F2"/>
    <w:rsid w:val="00C65F4B"/>
    <w:rsid w:val="00C70AAA"/>
    <w:rsid w:val="00C70DB6"/>
    <w:rsid w:val="00C70E2D"/>
    <w:rsid w:val="00C71ABE"/>
    <w:rsid w:val="00C727A4"/>
    <w:rsid w:val="00C73B12"/>
    <w:rsid w:val="00C73FE2"/>
    <w:rsid w:val="00C75829"/>
    <w:rsid w:val="00C766BF"/>
    <w:rsid w:val="00C80738"/>
    <w:rsid w:val="00C80A96"/>
    <w:rsid w:val="00C81589"/>
    <w:rsid w:val="00C84360"/>
    <w:rsid w:val="00C84BB9"/>
    <w:rsid w:val="00C9014D"/>
    <w:rsid w:val="00C90488"/>
    <w:rsid w:val="00C9117E"/>
    <w:rsid w:val="00C939BD"/>
    <w:rsid w:val="00C9448D"/>
    <w:rsid w:val="00C94AD4"/>
    <w:rsid w:val="00C94EB5"/>
    <w:rsid w:val="00C9666F"/>
    <w:rsid w:val="00C967BE"/>
    <w:rsid w:val="00C97E44"/>
    <w:rsid w:val="00CA1261"/>
    <w:rsid w:val="00CA7671"/>
    <w:rsid w:val="00CA7C90"/>
    <w:rsid w:val="00CB3DAA"/>
    <w:rsid w:val="00CB6DAA"/>
    <w:rsid w:val="00CD02D3"/>
    <w:rsid w:val="00CD05A2"/>
    <w:rsid w:val="00CD43AD"/>
    <w:rsid w:val="00CD63B7"/>
    <w:rsid w:val="00CE1765"/>
    <w:rsid w:val="00CE4E5F"/>
    <w:rsid w:val="00CE6E85"/>
    <w:rsid w:val="00CF03F3"/>
    <w:rsid w:val="00CF3A93"/>
    <w:rsid w:val="00CF58F9"/>
    <w:rsid w:val="00CF6974"/>
    <w:rsid w:val="00CF6D86"/>
    <w:rsid w:val="00D025AF"/>
    <w:rsid w:val="00D0391C"/>
    <w:rsid w:val="00D04007"/>
    <w:rsid w:val="00D05270"/>
    <w:rsid w:val="00D06150"/>
    <w:rsid w:val="00D06631"/>
    <w:rsid w:val="00D06914"/>
    <w:rsid w:val="00D11C57"/>
    <w:rsid w:val="00D13A70"/>
    <w:rsid w:val="00D169E4"/>
    <w:rsid w:val="00D17FB8"/>
    <w:rsid w:val="00D200B5"/>
    <w:rsid w:val="00D20C34"/>
    <w:rsid w:val="00D21487"/>
    <w:rsid w:val="00D2316E"/>
    <w:rsid w:val="00D24690"/>
    <w:rsid w:val="00D25766"/>
    <w:rsid w:val="00D264E4"/>
    <w:rsid w:val="00D320B0"/>
    <w:rsid w:val="00D339FF"/>
    <w:rsid w:val="00D35CF2"/>
    <w:rsid w:val="00D40C49"/>
    <w:rsid w:val="00D42B85"/>
    <w:rsid w:val="00D4645C"/>
    <w:rsid w:val="00D50D0F"/>
    <w:rsid w:val="00D52205"/>
    <w:rsid w:val="00D52570"/>
    <w:rsid w:val="00D57192"/>
    <w:rsid w:val="00D60FA0"/>
    <w:rsid w:val="00D62398"/>
    <w:rsid w:val="00D648A6"/>
    <w:rsid w:val="00D64F4E"/>
    <w:rsid w:val="00D6569D"/>
    <w:rsid w:val="00D66C1B"/>
    <w:rsid w:val="00D73ED3"/>
    <w:rsid w:val="00D76B37"/>
    <w:rsid w:val="00D76C62"/>
    <w:rsid w:val="00D82574"/>
    <w:rsid w:val="00D82FCC"/>
    <w:rsid w:val="00D843EE"/>
    <w:rsid w:val="00D84B6D"/>
    <w:rsid w:val="00D864CF"/>
    <w:rsid w:val="00D944DB"/>
    <w:rsid w:val="00D961DF"/>
    <w:rsid w:val="00D9758D"/>
    <w:rsid w:val="00DA114C"/>
    <w:rsid w:val="00DA1FCC"/>
    <w:rsid w:val="00DC3F18"/>
    <w:rsid w:val="00DC6CF6"/>
    <w:rsid w:val="00DD1384"/>
    <w:rsid w:val="00DD1E21"/>
    <w:rsid w:val="00DD4314"/>
    <w:rsid w:val="00DD5B71"/>
    <w:rsid w:val="00DE69E0"/>
    <w:rsid w:val="00DE70E7"/>
    <w:rsid w:val="00DF0F0F"/>
    <w:rsid w:val="00DF5565"/>
    <w:rsid w:val="00DF7253"/>
    <w:rsid w:val="00E001C1"/>
    <w:rsid w:val="00E008F1"/>
    <w:rsid w:val="00E011C2"/>
    <w:rsid w:val="00E02898"/>
    <w:rsid w:val="00E16DBE"/>
    <w:rsid w:val="00E20737"/>
    <w:rsid w:val="00E220B2"/>
    <w:rsid w:val="00E257C9"/>
    <w:rsid w:val="00E273B1"/>
    <w:rsid w:val="00E30D78"/>
    <w:rsid w:val="00E34830"/>
    <w:rsid w:val="00E37F5F"/>
    <w:rsid w:val="00E41093"/>
    <w:rsid w:val="00E4467B"/>
    <w:rsid w:val="00E4573C"/>
    <w:rsid w:val="00E54082"/>
    <w:rsid w:val="00E5711C"/>
    <w:rsid w:val="00E57A9B"/>
    <w:rsid w:val="00E64A8D"/>
    <w:rsid w:val="00E64EEE"/>
    <w:rsid w:val="00E6531E"/>
    <w:rsid w:val="00E66305"/>
    <w:rsid w:val="00E66AD7"/>
    <w:rsid w:val="00E70F44"/>
    <w:rsid w:val="00E722E8"/>
    <w:rsid w:val="00E724E1"/>
    <w:rsid w:val="00E74388"/>
    <w:rsid w:val="00E83FC6"/>
    <w:rsid w:val="00E853E7"/>
    <w:rsid w:val="00E879B9"/>
    <w:rsid w:val="00E91FF0"/>
    <w:rsid w:val="00E93568"/>
    <w:rsid w:val="00E93CFB"/>
    <w:rsid w:val="00E94AB1"/>
    <w:rsid w:val="00E9763C"/>
    <w:rsid w:val="00EA5E98"/>
    <w:rsid w:val="00EA7A41"/>
    <w:rsid w:val="00EB0699"/>
    <w:rsid w:val="00EC7B2B"/>
    <w:rsid w:val="00ED6DEE"/>
    <w:rsid w:val="00ED6E50"/>
    <w:rsid w:val="00ED7C33"/>
    <w:rsid w:val="00EE0A3D"/>
    <w:rsid w:val="00EE498E"/>
    <w:rsid w:val="00EE5FC0"/>
    <w:rsid w:val="00EF05B4"/>
    <w:rsid w:val="00EF1F6D"/>
    <w:rsid w:val="00EF210D"/>
    <w:rsid w:val="00EF2316"/>
    <w:rsid w:val="00EF3251"/>
    <w:rsid w:val="00EF41C2"/>
    <w:rsid w:val="00EF534B"/>
    <w:rsid w:val="00EF7470"/>
    <w:rsid w:val="00F004EB"/>
    <w:rsid w:val="00F0648F"/>
    <w:rsid w:val="00F10500"/>
    <w:rsid w:val="00F12145"/>
    <w:rsid w:val="00F13B80"/>
    <w:rsid w:val="00F148D6"/>
    <w:rsid w:val="00F23568"/>
    <w:rsid w:val="00F26185"/>
    <w:rsid w:val="00F379E3"/>
    <w:rsid w:val="00F37A3E"/>
    <w:rsid w:val="00F423DF"/>
    <w:rsid w:val="00F4272B"/>
    <w:rsid w:val="00F43F41"/>
    <w:rsid w:val="00F50D5C"/>
    <w:rsid w:val="00F5548E"/>
    <w:rsid w:val="00F55707"/>
    <w:rsid w:val="00F56534"/>
    <w:rsid w:val="00F63964"/>
    <w:rsid w:val="00F63E65"/>
    <w:rsid w:val="00F66BFB"/>
    <w:rsid w:val="00F67AA5"/>
    <w:rsid w:val="00F7002D"/>
    <w:rsid w:val="00F71A41"/>
    <w:rsid w:val="00F7596D"/>
    <w:rsid w:val="00F75E55"/>
    <w:rsid w:val="00F77E68"/>
    <w:rsid w:val="00F80560"/>
    <w:rsid w:val="00F859F0"/>
    <w:rsid w:val="00F86990"/>
    <w:rsid w:val="00F87D7D"/>
    <w:rsid w:val="00F91CD0"/>
    <w:rsid w:val="00F925E8"/>
    <w:rsid w:val="00F9385D"/>
    <w:rsid w:val="00F946CD"/>
    <w:rsid w:val="00FA2563"/>
    <w:rsid w:val="00FA7BE0"/>
    <w:rsid w:val="00FB2965"/>
    <w:rsid w:val="00FB52CF"/>
    <w:rsid w:val="00FB691B"/>
    <w:rsid w:val="00FB6C51"/>
    <w:rsid w:val="00FB7EDA"/>
    <w:rsid w:val="00FC00A0"/>
    <w:rsid w:val="00FC0C31"/>
    <w:rsid w:val="00FC4085"/>
    <w:rsid w:val="00FC4908"/>
    <w:rsid w:val="00FC4A8D"/>
    <w:rsid w:val="00FC5B12"/>
    <w:rsid w:val="00FC6A1F"/>
    <w:rsid w:val="00FC7810"/>
    <w:rsid w:val="00FD31C0"/>
    <w:rsid w:val="00FD532D"/>
    <w:rsid w:val="00FE0152"/>
    <w:rsid w:val="00FE0240"/>
    <w:rsid w:val="00FE02E9"/>
    <w:rsid w:val="00FE0C6A"/>
    <w:rsid w:val="00FE0D8C"/>
    <w:rsid w:val="00FE28E6"/>
    <w:rsid w:val="00FE344B"/>
    <w:rsid w:val="00FE516C"/>
    <w:rsid w:val="00FE5663"/>
    <w:rsid w:val="00FE6F02"/>
    <w:rsid w:val="00FF3A9F"/>
    <w:rsid w:val="00FF3F1A"/>
    <w:rsid w:val="00FF488C"/>
    <w:rsid w:val="00FF5730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cf,#00354e,#faa61a,#128cab,#9fb43b,#002f5d,#003e65"/>
    </o:shapedefaults>
    <o:shapelayout v:ext="edit">
      <o:idmap v:ext="edit" data="1"/>
    </o:shapelayout>
  </w:shapeDefaults>
  <w:decimalSymbol w:val="."/>
  <w:listSeparator w:val=","/>
  <w14:docId w14:val="272494B4"/>
  <w15:docId w15:val="{37A186B2-BE0D-4DFE-9174-E2DEFD7E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4CF2"/>
    <w:pPr>
      <w:spacing w:after="80"/>
    </w:pPr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84CF2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184CF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4CF2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1pt">
    <w:name w:val="Style 11 pt"/>
    <w:basedOn w:val="DefaultParagraphFont"/>
    <w:rsid w:val="00B42223"/>
    <w:rPr>
      <w:rFonts w:ascii="Times New Roman" w:hAnsi="Times New Roman"/>
      <w:sz w:val="22"/>
    </w:rPr>
  </w:style>
  <w:style w:type="paragraph" w:styleId="Footer">
    <w:name w:val="footer"/>
    <w:basedOn w:val="Normal"/>
    <w:rsid w:val="00BA0C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0CE9"/>
  </w:style>
  <w:style w:type="character" w:styleId="FollowedHyperlink">
    <w:name w:val="FollowedHyperlink"/>
    <w:basedOn w:val="DefaultParagraphFont"/>
    <w:rsid w:val="001B2218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06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84CF2"/>
    <w:rPr>
      <w:rFonts w:asciiTheme="minorHAnsi" w:hAnsiTheme="minorHAnsi" w:cs="Arial"/>
      <w:b/>
      <w:bCs/>
      <w:sz w:val="24"/>
      <w:szCs w:val="26"/>
      <w:lang w:val="en-US" w:eastAsia="en-US"/>
    </w:rPr>
  </w:style>
  <w:style w:type="paragraph" w:styleId="Header">
    <w:name w:val="header"/>
    <w:basedOn w:val="Normal"/>
    <w:rsid w:val="00AE3751"/>
    <w:pPr>
      <w:tabs>
        <w:tab w:val="center" w:pos="4320"/>
        <w:tab w:val="right" w:pos="8640"/>
      </w:tabs>
    </w:pPr>
  </w:style>
  <w:style w:type="paragraph" w:customStyle="1" w:styleId="ListParagraph1">
    <w:name w:val="List Paragraph1"/>
    <w:aliases w:val="Image Text"/>
    <w:basedOn w:val="Normal"/>
    <w:next w:val="BodyText"/>
    <w:uiPriority w:val="34"/>
    <w:qFormat/>
    <w:rsid w:val="0049532E"/>
    <w:pPr>
      <w:ind w:left="720"/>
      <w:jc w:val="center"/>
    </w:pPr>
    <w:rPr>
      <w:i/>
      <w:sz w:val="16"/>
    </w:rPr>
  </w:style>
  <w:style w:type="paragraph" w:styleId="BalloonText">
    <w:name w:val="Balloon Text"/>
    <w:basedOn w:val="Normal"/>
    <w:link w:val="BalloonTextChar"/>
    <w:rsid w:val="00471909"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953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532E"/>
    <w:rPr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47190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A93D70"/>
    <w:pPr>
      <w:keepLines/>
      <w:spacing w:before="480" w:after="0" w:line="276" w:lineRule="auto"/>
      <w:outlineLvl w:val="9"/>
    </w:pPr>
    <w:rPr>
      <w:color w:val="128CAB"/>
      <w:kern w:val="0"/>
      <w:szCs w:val="28"/>
    </w:rPr>
  </w:style>
  <w:style w:type="paragraph" w:styleId="TOC3">
    <w:name w:val="toc 3"/>
    <w:basedOn w:val="Normal"/>
    <w:next w:val="Normal"/>
    <w:autoRedefine/>
    <w:uiPriority w:val="39"/>
    <w:rsid w:val="009E0C8E"/>
    <w:pPr>
      <w:ind w:left="400"/>
    </w:pPr>
  </w:style>
  <w:style w:type="character" w:styleId="Emphasis">
    <w:name w:val="Emphasis"/>
    <w:aliases w:val="Main Sub-Heading"/>
    <w:basedOn w:val="DefaultParagraphFont"/>
    <w:qFormat/>
    <w:rsid w:val="00184CF2"/>
    <w:rPr>
      <w:rFonts w:asciiTheme="minorHAnsi" w:hAnsiTheme="minorHAnsi"/>
      <w:b/>
      <w:iCs/>
      <w:color w:val="128CAB"/>
      <w:sz w:val="28"/>
    </w:rPr>
  </w:style>
  <w:style w:type="paragraph" w:styleId="ListParagraph">
    <w:name w:val="List Paragraph"/>
    <w:basedOn w:val="Normal"/>
    <w:uiPriority w:val="34"/>
    <w:qFormat/>
    <w:rsid w:val="0060538A"/>
    <w:pPr>
      <w:ind w:left="720"/>
      <w:contextualSpacing/>
    </w:pPr>
  </w:style>
  <w:style w:type="character" w:customStyle="1" w:styleId="sc01">
    <w:name w:val="sc01"/>
    <w:basedOn w:val="DefaultParagraphFont"/>
    <w:rsid w:val="00A954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9545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954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954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A9545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A954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A9545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1">
    <w:name w:val="sc121"/>
    <w:basedOn w:val="DefaultParagraphFont"/>
    <w:rsid w:val="002C2DA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2C2DA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31">
    <w:name w:val="sc131"/>
    <w:basedOn w:val="DefaultParagraphFont"/>
    <w:rsid w:val="002C2DAB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2C2DAB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Code">
    <w:name w:val="Code"/>
    <w:basedOn w:val="Normal"/>
    <w:link w:val="CodeChar"/>
    <w:qFormat/>
    <w:rsid w:val="00933C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urier New" w:hAnsi="Courier New" w:cs="Courier New"/>
      <w:b/>
      <w:bCs/>
      <w:color w:val="00000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rsid w:val="00933C8A"/>
    <w:rPr>
      <w:rFonts w:ascii="Courier New" w:hAnsi="Courier New" w:cs="Courier New"/>
      <w:b/>
      <w:bCs/>
      <w:color w:val="000000"/>
      <w:shd w:val="clear" w:color="auto" w:fill="F2F2F2" w:themeFill="background1" w:themeFillShade="F2"/>
    </w:rPr>
  </w:style>
  <w:style w:type="table" w:styleId="TableGrid">
    <w:name w:val="Table Grid"/>
    <w:basedOn w:val="TableNormal"/>
    <w:rsid w:val="0003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01">
    <w:name w:val="sc701"/>
    <w:basedOn w:val="DefaultParagraphFont"/>
    <w:rsid w:val="0025218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paragraph" w:customStyle="1" w:styleId="Default">
    <w:name w:val="Default"/>
    <w:rsid w:val="007902CE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071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07122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D76B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_SVN\AppNotes\Word%20Template\2017_Rebranding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1FA31-7695-4521-9AA2-EC4D7C9C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2017_RebrandingTemplate.dotx</Template>
  <TotalTime>105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Abstract:</vt:lpstr>
    </vt:vector>
  </TitlesOfParts>
  <Company>ARM Ltd</Company>
  <LinksUpToDate>false</LinksUpToDate>
  <CharactersWithSpaces>779</CharactersWithSpaces>
  <SharedDoc>false</SharedDoc>
  <HLinks>
    <vt:vector size="18" baseType="variant"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_Toc237250071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_Toc237250070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_Toc237250069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Abstract:</dc:title>
  <dc:creator>Christopher Seidl</dc:creator>
  <cp:lastModifiedBy>Christopher Seidl</cp:lastModifiedBy>
  <cp:revision>3</cp:revision>
  <cp:lastPrinted>2019-11-22T10:54:00Z</cp:lastPrinted>
  <dcterms:created xsi:type="dcterms:W3CDTF">2019-11-22T10:34:00Z</dcterms:created>
  <dcterms:modified xsi:type="dcterms:W3CDTF">2019-11-22T12:19:00Z</dcterms:modified>
</cp:coreProperties>
</file>